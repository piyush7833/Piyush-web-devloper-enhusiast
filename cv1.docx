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4C6A38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756C256" w14:textId="48024D57" w:rsidR="001B2ABD" w:rsidRDefault="0058201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B5DE48A" wp14:editId="1F028792">
                  <wp:simplePos x="0" y="0"/>
                  <wp:positionH relativeFrom="column">
                    <wp:posOffset>22225</wp:posOffset>
                  </wp:positionH>
                  <wp:positionV relativeFrom="page">
                    <wp:posOffset>73025</wp:posOffset>
                  </wp:positionV>
                  <wp:extent cx="2139950" cy="2139950"/>
                  <wp:effectExtent l="95250" t="76200" r="88900" b="104140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466A183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F2FA795" w14:textId="305120DE" w:rsidR="001B2ABD" w:rsidRDefault="00C41694" w:rsidP="001B2ABD">
            <w:pPr>
              <w:pStyle w:val="Title"/>
            </w:pPr>
            <w:r>
              <w:t xml:space="preserve">Piyush Singh </w:t>
            </w:r>
          </w:p>
          <w:p w14:paraId="79CC6066" w14:textId="24119081" w:rsidR="00C41694" w:rsidRPr="00C41694" w:rsidRDefault="00C41694" w:rsidP="00C41694"/>
          <w:p w14:paraId="123CE269" w14:textId="716D26AA" w:rsidR="001B2ABD" w:rsidRDefault="00227AB8" w:rsidP="001B2ABD">
            <w:pPr>
              <w:pStyle w:val="Subtitle"/>
            </w:pPr>
            <w:r w:rsidRPr="00F02068">
              <w:rPr>
                <w:spacing w:val="0"/>
                <w:w w:val="88"/>
              </w:rPr>
              <w:t>Web Dev</w:t>
            </w:r>
            <w:r w:rsidR="00F02068" w:rsidRPr="00F02068">
              <w:rPr>
                <w:spacing w:val="0"/>
                <w:w w:val="88"/>
              </w:rPr>
              <w:t>e</w:t>
            </w:r>
            <w:r w:rsidRPr="00F02068">
              <w:rPr>
                <w:spacing w:val="0"/>
                <w:w w:val="88"/>
              </w:rPr>
              <w:t>lope</w:t>
            </w:r>
            <w:r w:rsidRPr="00F02068">
              <w:rPr>
                <w:spacing w:val="5"/>
                <w:w w:val="88"/>
              </w:rPr>
              <w:t>r</w:t>
            </w:r>
          </w:p>
        </w:tc>
      </w:tr>
      <w:tr w:rsidR="001B2ABD" w14:paraId="422B588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5A4071D4280E4A83A6393228BEF90276"/>
              </w:placeholder>
              <w:temporary/>
              <w:showingPlcHdr/>
              <w15:appearance w15:val="hidden"/>
            </w:sdtPr>
            <w:sdtEndPr/>
            <w:sdtContent>
              <w:p w14:paraId="137CFDB1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88CB82F" w14:textId="3D152E80" w:rsidR="00036450" w:rsidRDefault="00CE5EBF" w:rsidP="00CE5EBF">
            <w:r>
              <w:t xml:space="preserve">I am Piyush Singh first year student of IIIT </w:t>
            </w:r>
            <w:r w:rsidR="002328C5">
              <w:t>U</w:t>
            </w:r>
            <w:r>
              <w:t>na CSE department</w:t>
            </w:r>
            <w:r w:rsidR="002328C5">
              <w:t xml:space="preserve"> and a Freelancer as web developer on Fiverr</w:t>
            </w:r>
            <w:r w:rsidR="007E6FBE">
              <w:t xml:space="preserve">. My carrier objective is to work on computer science domain. Currently I want to improve my </w:t>
            </w:r>
            <w:r w:rsidR="004D7167">
              <w:t>skills and learn about new technologies.</w:t>
            </w:r>
          </w:p>
          <w:p w14:paraId="19828ED6" w14:textId="77777777" w:rsidR="00036450" w:rsidRDefault="00036450" w:rsidP="00036450"/>
          <w:sdt>
            <w:sdtPr>
              <w:id w:val="-1954003311"/>
              <w:placeholder>
                <w:docPart w:val="CBEB47051F3C435DA699F3CC6B48018F"/>
              </w:placeholder>
              <w:temporary/>
              <w:showingPlcHdr/>
              <w15:appearance w15:val="hidden"/>
            </w:sdtPr>
            <w:sdtEndPr/>
            <w:sdtContent>
              <w:p w14:paraId="40AE5E3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B3CC097DD714B6E8F097A523E3084D9"/>
              </w:placeholder>
              <w:temporary/>
              <w:showingPlcHdr/>
              <w15:appearance w15:val="hidden"/>
            </w:sdtPr>
            <w:sdtEndPr/>
            <w:sdtContent>
              <w:p w14:paraId="7C613FD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184D60C" w14:textId="53293FB7" w:rsidR="004D3011" w:rsidRDefault="0058201A" w:rsidP="004D3011">
            <w:r>
              <w:t>731009488</w:t>
            </w:r>
            <w:r w:rsidR="00F02068">
              <w:t>0</w:t>
            </w:r>
          </w:p>
          <w:p w14:paraId="401465FF" w14:textId="2D3A7060" w:rsidR="004D3011" w:rsidRDefault="004D3011" w:rsidP="004D3011"/>
          <w:p w14:paraId="6999C718" w14:textId="77777777" w:rsidR="004D3011" w:rsidRDefault="004D3011" w:rsidP="004D3011"/>
          <w:sdt>
            <w:sdtPr>
              <w:id w:val="-240260293"/>
              <w:placeholder>
                <w:docPart w:val="0441CCAE34574CAFBB5AD671797CAF3A"/>
              </w:placeholder>
              <w:temporary/>
              <w:showingPlcHdr/>
              <w15:appearance w15:val="hidden"/>
            </w:sdtPr>
            <w:sdtEndPr/>
            <w:sdtContent>
              <w:p w14:paraId="4B77CD4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E0B8D76" w14:textId="447EC555" w:rsidR="00036450" w:rsidRPr="00E4381A" w:rsidRDefault="0058201A" w:rsidP="004D3011">
            <w:pPr>
              <w:rPr>
                <w:rStyle w:val="Hyperlink"/>
              </w:rPr>
            </w:pPr>
            <w:r>
              <w:t>Ps671248@gmail.com</w:t>
            </w:r>
          </w:p>
          <w:sdt>
            <w:sdtPr>
              <w:id w:val="-1444214663"/>
              <w:placeholder>
                <w:docPart w:val="F9906C2BA68A410E81875C691F569480"/>
              </w:placeholder>
              <w:temporary/>
              <w:showingPlcHdr/>
              <w15:appearance w15:val="hidden"/>
            </w:sdtPr>
            <w:sdtEndPr/>
            <w:sdtContent>
              <w:p w14:paraId="2C3ED231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11271FA" w14:textId="2C0CBBE3" w:rsidR="004D3011" w:rsidRDefault="00C41694" w:rsidP="00C41694">
            <w:pPr>
              <w:ind w:left="360"/>
            </w:pPr>
            <w:r>
              <w:t>#</w:t>
            </w:r>
            <w:r w:rsidR="002B696E">
              <w:t>Book Reading</w:t>
            </w:r>
          </w:p>
          <w:p w14:paraId="3BAB44EF" w14:textId="7F90BFAA" w:rsidR="004D3011" w:rsidRDefault="00C41694" w:rsidP="00C41694">
            <w:pPr>
              <w:ind w:left="360"/>
            </w:pPr>
            <w:r>
              <w:t>#</w:t>
            </w:r>
            <w:r w:rsidR="002B696E">
              <w:t>Chess</w:t>
            </w:r>
          </w:p>
          <w:p w14:paraId="113A6E04" w14:textId="1BDDE8C6" w:rsidR="004D3011" w:rsidRDefault="00C41694" w:rsidP="00C41694">
            <w:pPr>
              <w:ind w:left="360"/>
            </w:pPr>
            <w:r>
              <w:t>#Cooking</w:t>
            </w:r>
          </w:p>
          <w:p w14:paraId="3AD9671C" w14:textId="3B6AF4B4" w:rsidR="00C41694" w:rsidRPr="004D3011" w:rsidRDefault="00C41694" w:rsidP="004D3011"/>
        </w:tc>
        <w:tc>
          <w:tcPr>
            <w:tcW w:w="720" w:type="dxa"/>
          </w:tcPr>
          <w:p w14:paraId="4155813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A0B2295571A4196A6CFCAE522E0F483"/>
              </w:placeholder>
              <w:temporary/>
              <w:showingPlcHdr/>
              <w15:appearance w15:val="hidden"/>
            </w:sdtPr>
            <w:sdtEndPr/>
            <w:sdtContent>
              <w:p w14:paraId="084A6E2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A71765C" w14:textId="43A8C7A7" w:rsidR="00036450" w:rsidRPr="00036450" w:rsidRDefault="00EC511F" w:rsidP="00B359E4">
            <w:pPr>
              <w:pStyle w:val="Heading4"/>
            </w:pPr>
            <w:r>
              <w:t xml:space="preserve">St. Thomas’ School </w:t>
            </w:r>
            <w:proofErr w:type="spellStart"/>
            <w:r>
              <w:t>Gopiganj</w:t>
            </w:r>
            <w:proofErr w:type="spellEnd"/>
            <w:r w:rsidR="00227AB8">
              <w:t xml:space="preserve">, </w:t>
            </w:r>
            <w:proofErr w:type="spellStart"/>
            <w:r>
              <w:t>Bhadohi</w:t>
            </w:r>
            <w:proofErr w:type="spellEnd"/>
          </w:p>
          <w:p w14:paraId="5DD6823C" w14:textId="46930583" w:rsidR="00036450" w:rsidRPr="00B359E4" w:rsidRDefault="00EC511F" w:rsidP="00B359E4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2020</w:t>
            </w:r>
          </w:p>
          <w:p w14:paraId="094F1756" w14:textId="45A4D239" w:rsidR="004D3011" w:rsidRDefault="00EC511F" w:rsidP="00036450">
            <w:r>
              <w:t>I secured 85.2% in class 12</w:t>
            </w:r>
            <w:r w:rsidRPr="00EC511F">
              <w:rPr>
                <w:vertAlign w:val="superscript"/>
              </w:rPr>
              <w:t>th</w:t>
            </w:r>
            <w:r>
              <w:t xml:space="preserve"> CISCE board examination with PCM as subject.</w:t>
            </w:r>
          </w:p>
          <w:p w14:paraId="3A3EE20F" w14:textId="77777777" w:rsidR="00036450" w:rsidRDefault="00036450" w:rsidP="00036450"/>
          <w:p w14:paraId="19732C8C" w14:textId="48062567" w:rsidR="00036450" w:rsidRPr="00B359E4" w:rsidRDefault="00EC511F" w:rsidP="00B359E4">
            <w:pPr>
              <w:pStyle w:val="Heading4"/>
            </w:pPr>
            <w:r>
              <w:t xml:space="preserve">Indian Institute </w:t>
            </w:r>
            <w:proofErr w:type="gramStart"/>
            <w:r>
              <w:t>Of</w:t>
            </w:r>
            <w:proofErr w:type="gramEnd"/>
            <w:r>
              <w:t xml:space="preserve"> Information And Technology Una, Himachal Prades</w:t>
            </w:r>
            <w:r w:rsidR="00227AB8">
              <w:t>h</w:t>
            </w:r>
          </w:p>
          <w:p w14:paraId="7280BB31" w14:textId="11417584" w:rsidR="00036450" w:rsidRPr="00B359E4" w:rsidRDefault="00EC511F" w:rsidP="00B359E4">
            <w:pPr>
              <w:pStyle w:val="Date"/>
            </w:pPr>
            <w:r>
              <w:t>2021</w:t>
            </w:r>
            <w:r w:rsidR="00036450" w:rsidRPr="00B359E4">
              <w:t xml:space="preserve"> - </w:t>
            </w:r>
            <w:r>
              <w:t>2025</w:t>
            </w:r>
          </w:p>
          <w:p w14:paraId="4F9A39D1" w14:textId="7A54399F" w:rsidR="00036450" w:rsidRDefault="00EC511F" w:rsidP="00036450">
            <w:r>
              <w:t xml:space="preserve">I am </w:t>
            </w:r>
            <w:r w:rsidR="00227AB8">
              <w:t>first year student of IIITU CSE department. I am part of two club named FORCE (Coding club) and EPMOC (event management club</w:t>
            </w:r>
            <w:proofErr w:type="gramStart"/>
            <w:r w:rsidR="00227AB8">
              <w:t>)</w:t>
            </w:r>
            <w:r w:rsidR="004D7167">
              <w:t>.</w:t>
            </w:r>
            <w:r w:rsidR="00CA3343">
              <w:t>I</w:t>
            </w:r>
            <w:proofErr w:type="gramEnd"/>
            <w:r w:rsidR="00CA3343">
              <w:t xml:space="preserve"> participated in college event of web development for first year student and got first prize.</w:t>
            </w:r>
          </w:p>
          <w:sdt>
            <w:sdtPr>
              <w:id w:val="1001553383"/>
              <w:placeholder>
                <w:docPart w:val="04DFAA71CFC4425CB60CCD2DA536BD67"/>
              </w:placeholder>
              <w:temporary/>
              <w:showingPlcHdr/>
              <w15:appearance w15:val="hidden"/>
            </w:sdtPr>
            <w:sdtEndPr/>
            <w:sdtContent>
              <w:p w14:paraId="6AA8D9D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928413C" w14:textId="66A421DF" w:rsidR="004D3011" w:rsidRDefault="00227AB8" w:rsidP="00036450">
            <w:r>
              <w:t xml:space="preserve">No such Experience </w:t>
            </w:r>
          </w:p>
          <w:p w14:paraId="5E2C3655" w14:textId="650B5E6E" w:rsidR="00CA3343" w:rsidRDefault="00227AB8" w:rsidP="00036450">
            <w:r>
              <w:t>I only make my personal portfolio website</w:t>
            </w:r>
            <w:r w:rsidR="00CA3343">
              <w:t xml:space="preserve"> (</w:t>
            </w:r>
            <w:r w:rsidR="00CA3343" w:rsidRPr="00CA3343">
              <w:t>https://piyush7833.github.io/Piyush-web-devloper-enhusiast/index.html</w:t>
            </w:r>
            <w:r w:rsidR="00CA3343">
              <w:t>)</w:t>
            </w:r>
            <w:r>
              <w:t xml:space="preserve"> </w:t>
            </w:r>
          </w:p>
          <w:p w14:paraId="41B459CA" w14:textId="7B9C2C2E" w:rsidR="00227AB8" w:rsidRDefault="00227AB8" w:rsidP="00036450">
            <w:r>
              <w:t xml:space="preserve">and gym form website </w:t>
            </w:r>
            <w:r w:rsidR="00CA3343">
              <w:t>and FORCE college club website (</w:t>
            </w:r>
            <w:r w:rsidR="00CA3343" w:rsidRPr="00CA3343">
              <w:t>https://github.com/piyush7833/Team-10-FORCE-IIITU.git</w:t>
            </w:r>
            <w:r w:rsidR="00CA3343">
              <w:t xml:space="preserve">) </w:t>
            </w:r>
            <w:r>
              <w:t>till now w</w:t>
            </w:r>
            <w:r w:rsidR="00CA3343">
              <w:t>.</w:t>
            </w:r>
          </w:p>
          <w:p w14:paraId="1E80DB00" w14:textId="77777777" w:rsidR="00CA3343" w:rsidRDefault="00CA3343" w:rsidP="00036450"/>
          <w:p w14:paraId="61B61FF1" w14:textId="2C54376C" w:rsidR="00227AB8" w:rsidRDefault="00227AB8" w:rsidP="00036450"/>
          <w:sdt>
            <w:sdtPr>
              <w:id w:val="1669594239"/>
              <w:placeholder>
                <w:docPart w:val="385464DADFC340CC87480AF02D43B3F3"/>
              </w:placeholder>
              <w:temporary/>
              <w:showingPlcHdr/>
              <w15:appearance w15:val="hidden"/>
            </w:sdtPr>
            <w:sdtEndPr/>
            <w:sdtContent>
              <w:p w14:paraId="385B5CE2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4072BE3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F82EB34" wp14:editId="72938975">
                  <wp:extent cx="4282440" cy="16764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13EF8A83" w14:textId="77777777" w:rsidR="0043117B" w:rsidRDefault="008B4BEC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4B3F" w14:textId="77777777" w:rsidR="008B4BEC" w:rsidRDefault="008B4BEC" w:rsidP="000C45FF">
      <w:r>
        <w:separator/>
      </w:r>
    </w:p>
  </w:endnote>
  <w:endnote w:type="continuationSeparator" w:id="0">
    <w:p w14:paraId="0D9A4267" w14:textId="77777777" w:rsidR="008B4BEC" w:rsidRDefault="008B4BE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B9BA" w14:textId="77777777" w:rsidR="008B4BEC" w:rsidRDefault="008B4BEC" w:rsidP="000C45FF">
      <w:r>
        <w:separator/>
      </w:r>
    </w:p>
  </w:footnote>
  <w:footnote w:type="continuationSeparator" w:id="0">
    <w:p w14:paraId="298C4414" w14:textId="77777777" w:rsidR="008B4BEC" w:rsidRDefault="008B4BE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330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2C54F0" wp14:editId="4AC3312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" name="Graphic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516B"/>
    <w:multiLevelType w:val="hybridMultilevel"/>
    <w:tmpl w:val="6ABAD908"/>
    <w:lvl w:ilvl="0" w:tplc="1A581CA0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91451"/>
    <w:multiLevelType w:val="hybridMultilevel"/>
    <w:tmpl w:val="4BB86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1A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94107"/>
    <w:rsid w:val="001A74A5"/>
    <w:rsid w:val="001B2ABD"/>
    <w:rsid w:val="001E0391"/>
    <w:rsid w:val="001E1759"/>
    <w:rsid w:val="001F1ECC"/>
    <w:rsid w:val="00227AB8"/>
    <w:rsid w:val="002328C5"/>
    <w:rsid w:val="002400EB"/>
    <w:rsid w:val="00256CF7"/>
    <w:rsid w:val="00281FD5"/>
    <w:rsid w:val="002B696E"/>
    <w:rsid w:val="002D420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4D7167"/>
    <w:rsid w:val="005262AC"/>
    <w:rsid w:val="0058201A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A05DC"/>
    <w:rsid w:val="007E6FBE"/>
    <w:rsid w:val="00802CA0"/>
    <w:rsid w:val="008B4BEC"/>
    <w:rsid w:val="009260CD"/>
    <w:rsid w:val="00940A66"/>
    <w:rsid w:val="00952378"/>
    <w:rsid w:val="00952C25"/>
    <w:rsid w:val="00A2118D"/>
    <w:rsid w:val="00A96E62"/>
    <w:rsid w:val="00AD0A50"/>
    <w:rsid w:val="00AD76E2"/>
    <w:rsid w:val="00AE4DD9"/>
    <w:rsid w:val="00B20152"/>
    <w:rsid w:val="00B2501A"/>
    <w:rsid w:val="00B359E4"/>
    <w:rsid w:val="00B57D98"/>
    <w:rsid w:val="00B70850"/>
    <w:rsid w:val="00C066B6"/>
    <w:rsid w:val="00C37BA1"/>
    <w:rsid w:val="00C41694"/>
    <w:rsid w:val="00C4674C"/>
    <w:rsid w:val="00C506CF"/>
    <w:rsid w:val="00C72BED"/>
    <w:rsid w:val="00C9578B"/>
    <w:rsid w:val="00CA3343"/>
    <w:rsid w:val="00CB0055"/>
    <w:rsid w:val="00CE5EBF"/>
    <w:rsid w:val="00D2522B"/>
    <w:rsid w:val="00D422DE"/>
    <w:rsid w:val="00D5459D"/>
    <w:rsid w:val="00DA1F4D"/>
    <w:rsid w:val="00DD172A"/>
    <w:rsid w:val="00E25A26"/>
    <w:rsid w:val="00E4381A"/>
    <w:rsid w:val="00E55D74"/>
    <w:rsid w:val="00EC511F"/>
    <w:rsid w:val="00F0206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158B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2B696E"/>
    <w:pPr>
      <w:spacing w:after="160" w:line="259" w:lineRule="auto"/>
      <w:ind w:left="720"/>
      <w:contextualSpacing/>
    </w:pPr>
    <w:rPr>
      <w:rFonts w:eastAsiaTheme="minorHAnsi"/>
      <w:sz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671\AppData\Local\Microsoft\Office\16.0\DTS\en-US%7b1781595E-1532-44ED-B507-6B249757060E%7d\%7bEE500C85-1333-452C-8C86-C515E673C4CE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7"/>
                <c:pt idx="0">
                  <c:v>Bootstrap</c:v>
                </c:pt>
                <c:pt idx="1">
                  <c:v>Wordpress</c:v>
                </c:pt>
                <c:pt idx="2">
                  <c:v>Python</c:v>
                </c:pt>
                <c:pt idx="3">
                  <c:v>CSS</c:v>
                </c:pt>
                <c:pt idx="4">
                  <c:v>HTML</c:v>
                </c:pt>
                <c:pt idx="5">
                  <c:v>JavaScript</c:v>
                </c:pt>
                <c:pt idx="6">
                  <c:v>Adobe Photoshop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0.8</c:v>
                </c:pt>
                <c:pt idx="1">
                  <c:v>0.75</c:v>
                </c:pt>
                <c:pt idx="2">
                  <c:v>0.7</c:v>
                </c:pt>
                <c:pt idx="3">
                  <c:v>0.78</c:v>
                </c:pt>
                <c:pt idx="4">
                  <c:v>0.85</c:v>
                </c:pt>
                <c:pt idx="5">
                  <c:v>0.65</c:v>
                </c:pt>
                <c:pt idx="6">
                  <c:v>0.45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4071D4280E4A83A6393228BEF90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D06CB-6AFC-401C-83C7-A8441B682B8E}"/>
      </w:docPartPr>
      <w:docPartBody>
        <w:p w:rsidR="00737FF9" w:rsidRDefault="00B06D73">
          <w:pPr>
            <w:pStyle w:val="5A4071D4280E4A83A6393228BEF90276"/>
          </w:pPr>
          <w:r w:rsidRPr="00D5459D">
            <w:t>Profile</w:t>
          </w:r>
        </w:p>
      </w:docPartBody>
    </w:docPart>
    <w:docPart>
      <w:docPartPr>
        <w:name w:val="CBEB47051F3C435DA699F3CC6B48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931DF-3181-42A9-95DD-B9AE78B581EA}"/>
      </w:docPartPr>
      <w:docPartBody>
        <w:p w:rsidR="00737FF9" w:rsidRDefault="00B06D73">
          <w:pPr>
            <w:pStyle w:val="CBEB47051F3C435DA699F3CC6B48018F"/>
          </w:pPr>
          <w:r w:rsidRPr="00CB0055">
            <w:t>Contact</w:t>
          </w:r>
        </w:p>
      </w:docPartBody>
    </w:docPart>
    <w:docPart>
      <w:docPartPr>
        <w:name w:val="8B3CC097DD714B6E8F097A523E308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54243-8406-463F-AEE2-1800BC92797E}"/>
      </w:docPartPr>
      <w:docPartBody>
        <w:p w:rsidR="00737FF9" w:rsidRDefault="00B06D73">
          <w:pPr>
            <w:pStyle w:val="8B3CC097DD714B6E8F097A523E3084D9"/>
          </w:pPr>
          <w:r w:rsidRPr="004D3011">
            <w:t>PHONE:</w:t>
          </w:r>
        </w:p>
      </w:docPartBody>
    </w:docPart>
    <w:docPart>
      <w:docPartPr>
        <w:name w:val="0441CCAE34574CAFBB5AD671797C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99F63-6324-4037-A986-865D58CE9E59}"/>
      </w:docPartPr>
      <w:docPartBody>
        <w:p w:rsidR="00737FF9" w:rsidRDefault="00B06D73">
          <w:pPr>
            <w:pStyle w:val="0441CCAE34574CAFBB5AD671797CAF3A"/>
          </w:pPr>
          <w:r w:rsidRPr="004D3011">
            <w:t>EMAIL:</w:t>
          </w:r>
        </w:p>
      </w:docPartBody>
    </w:docPart>
    <w:docPart>
      <w:docPartPr>
        <w:name w:val="F9906C2BA68A410E81875C691F569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25735-A60C-4B39-9328-1D8E071FD74A}"/>
      </w:docPartPr>
      <w:docPartBody>
        <w:p w:rsidR="00737FF9" w:rsidRDefault="00B06D73">
          <w:pPr>
            <w:pStyle w:val="F9906C2BA68A410E81875C691F569480"/>
          </w:pPr>
          <w:r w:rsidRPr="00CB0055">
            <w:t>Hobbies</w:t>
          </w:r>
        </w:p>
      </w:docPartBody>
    </w:docPart>
    <w:docPart>
      <w:docPartPr>
        <w:name w:val="DA0B2295571A4196A6CFCAE522E0F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5FD1C-0131-4BDA-8BDC-E714D66500BD}"/>
      </w:docPartPr>
      <w:docPartBody>
        <w:p w:rsidR="00737FF9" w:rsidRDefault="00B06D73">
          <w:pPr>
            <w:pStyle w:val="DA0B2295571A4196A6CFCAE522E0F483"/>
          </w:pPr>
          <w:r w:rsidRPr="00036450">
            <w:t>EDUCATION</w:t>
          </w:r>
        </w:p>
      </w:docPartBody>
    </w:docPart>
    <w:docPart>
      <w:docPartPr>
        <w:name w:val="04DFAA71CFC4425CB60CCD2DA536B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3BA4B-97DA-4432-93A7-C9D63DD07163}"/>
      </w:docPartPr>
      <w:docPartBody>
        <w:p w:rsidR="00737FF9" w:rsidRDefault="00B06D73">
          <w:pPr>
            <w:pStyle w:val="04DFAA71CFC4425CB60CCD2DA536BD67"/>
          </w:pPr>
          <w:r w:rsidRPr="00036450">
            <w:t>WORK EXPERIENCE</w:t>
          </w:r>
        </w:p>
      </w:docPartBody>
    </w:docPart>
    <w:docPart>
      <w:docPartPr>
        <w:name w:val="385464DADFC340CC87480AF02D43B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2A80B-70A9-4870-A633-A677A767ABBE}"/>
      </w:docPartPr>
      <w:docPartBody>
        <w:p w:rsidR="00737FF9" w:rsidRDefault="00B06D73">
          <w:pPr>
            <w:pStyle w:val="385464DADFC340CC87480AF02D43B3F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73"/>
    <w:rsid w:val="003A4EA7"/>
    <w:rsid w:val="00416B55"/>
    <w:rsid w:val="00737FF9"/>
    <w:rsid w:val="00B06D73"/>
    <w:rsid w:val="00F1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37FF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4071D4280E4A83A6393228BEF90276">
    <w:name w:val="5A4071D4280E4A83A6393228BEF90276"/>
  </w:style>
  <w:style w:type="paragraph" w:customStyle="1" w:styleId="CBEB47051F3C435DA699F3CC6B48018F">
    <w:name w:val="CBEB47051F3C435DA699F3CC6B48018F"/>
  </w:style>
  <w:style w:type="paragraph" w:customStyle="1" w:styleId="8B3CC097DD714B6E8F097A523E3084D9">
    <w:name w:val="8B3CC097DD714B6E8F097A523E3084D9"/>
  </w:style>
  <w:style w:type="paragraph" w:customStyle="1" w:styleId="0441CCAE34574CAFBB5AD671797CAF3A">
    <w:name w:val="0441CCAE34574CAFBB5AD671797CAF3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9906C2BA68A410E81875C691F569480">
    <w:name w:val="F9906C2BA68A410E81875C691F569480"/>
  </w:style>
  <w:style w:type="paragraph" w:customStyle="1" w:styleId="DA0B2295571A4196A6CFCAE522E0F483">
    <w:name w:val="DA0B2295571A4196A6CFCAE522E0F483"/>
  </w:style>
  <w:style w:type="paragraph" w:customStyle="1" w:styleId="04DFAA71CFC4425CB60CCD2DA536BD67">
    <w:name w:val="04DFAA71CFC4425CB60CCD2DA536BD67"/>
  </w:style>
  <w:style w:type="character" w:customStyle="1" w:styleId="Heading2Char">
    <w:name w:val="Heading 2 Char"/>
    <w:basedOn w:val="DefaultParagraphFont"/>
    <w:link w:val="Heading2"/>
    <w:uiPriority w:val="9"/>
    <w:rsid w:val="00737FF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385464DADFC340CC87480AF02D43B3F3">
    <w:name w:val="385464DADFC340CC87480AF02D43B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{EE500C85-1333-452C-8C86-C515E673C4CE}tf00546271_win32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2022-01-16T05:55:00Z</dcterms:created>
  <dcterms:modified xsi:type="dcterms:W3CDTF">2022-03-12T16:42:00Z</dcterms:modified>
</cp:coreProperties>
</file>